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67"/>
        <w:gridCol w:w="431"/>
        <w:gridCol w:w="5985"/>
        <w:gridCol w:w="1697"/>
      </w:tblGrid>
      <w:tr w:rsidR="00E667E1" w:rsidTr="00486665">
        <w:trPr>
          <w:gridAfter w:val="1"/>
          <w:wAfter w:w="1697" w:type="dxa"/>
          <w:trHeight w:val="150"/>
          <w:jc w:val="center"/>
        </w:trPr>
        <w:tc>
          <w:tcPr>
            <w:tcW w:w="1967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A4112D" w:rsidRDefault="00A4112D">
            <w:pPr>
              <w:pStyle w:val="PersonalName"/>
              <w:spacing w:line="240" w:lineRule="auto"/>
            </w:pPr>
          </w:p>
        </w:tc>
        <w:tc>
          <w:tcPr>
            <w:tcW w:w="6416" w:type="dxa"/>
            <w:gridSpan w:val="2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A4112D" w:rsidRDefault="004128FB" w:rsidP="0060370C">
            <w:pPr>
              <w:pStyle w:val="PersonalName"/>
              <w:spacing w:line="240" w:lineRule="auto"/>
            </w:pPr>
            <w:sdt>
              <w:sdtPr>
                <w:id w:val="169066309"/>
                <w:placeholder>
                  <w:docPart w:val="6452202171884C35A9B383F56AB38FA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B85778">
                  <w:t>Maxim B. – Software Developer</w:t>
                </w:r>
              </w:sdtContent>
            </w:sdt>
          </w:p>
        </w:tc>
      </w:tr>
      <w:tr w:rsidR="00E667E1" w:rsidTr="00486665">
        <w:trPr>
          <w:gridAfter w:val="1"/>
          <w:wAfter w:w="1697" w:type="dxa"/>
          <w:trHeight w:val="59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4112D" w:rsidRDefault="00B85778">
            <w:pPr>
              <w:spacing w:after="0"/>
              <w:jc w:val="center"/>
            </w:pPr>
            <w:r>
              <w:rPr>
                <w:noProof/>
                <w:lang w:eastAsia="en-US" w:bidi="he-IL"/>
              </w:rPr>
              <w:drawing>
                <wp:inline distT="0" distB="0" distL="0" distR="0" wp14:anchorId="19FA68FD" wp14:editId="369A780B">
                  <wp:extent cx="850462" cy="1077758"/>
                  <wp:effectExtent l="57150" t="57150" r="140335" b="141605"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462" cy="1077758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A4112D" w:rsidRDefault="0060370C" w:rsidP="0060370C">
            <w:pPr>
              <w:pStyle w:val="SenderAddress"/>
            </w:pPr>
            <w:r>
              <w:t>My Address</w:t>
            </w:r>
            <w:r w:rsidR="00B85778">
              <w:br/>
            </w:r>
            <w:r w:rsidRPr="00504A72">
              <w:rPr>
                <w:highlight w:val="yellow"/>
              </w:rPr>
              <w:t>My phone number</w:t>
            </w:r>
            <w:r w:rsidR="00B85778">
              <w:br/>
            </w:r>
            <w:r>
              <w:t>My email</w:t>
            </w:r>
          </w:p>
          <w:p w:rsidR="00A4112D" w:rsidRDefault="00A4112D" w:rsidP="0060370C">
            <w:pPr>
              <w:pStyle w:val="SenderAddress"/>
            </w:pPr>
          </w:p>
        </w:tc>
      </w:tr>
      <w:tr w:rsidR="00E667E1" w:rsidTr="00486665">
        <w:trPr>
          <w:trHeight w:val="288"/>
          <w:jc w:val="center"/>
        </w:trPr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4112D" w:rsidRDefault="00A4112D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7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4112D" w:rsidRDefault="00B85778">
            <w:pPr>
              <w:pStyle w:val="Section"/>
              <w:spacing w:after="0"/>
            </w:pPr>
            <w:r>
              <w:t>experience</w:t>
            </w:r>
          </w:p>
          <w:p w:rsidR="00A4112D" w:rsidRDefault="002525DD" w:rsidP="002525DD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 w:rsidRPr="002525DD">
              <w:t>C# Developer</w:t>
            </w:r>
            <w:r w:rsidR="00DC0EE3">
              <w:t xml:space="preserve"> (Server side)</w:t>
            </w:r>
            <w:r w:rsidR="00B85778">
              <w:rPr>
                <w:b w:val="0"/>
                <w:bCs/>
              </w:rPr>
              <w:t xml:space="preserve"> </w:t>
            </w:r>
            <w:r w:rsidR="00B85778">
              <w:t>|</w:t>
            </w:r>
            <w:r w:rsidR="00B85778">
              <w:rPr>
                <w:b w:val="0"/>
                <w:bCs/>
              </w:rPr>
              <w:t xml:space="preserve"> </w:t>
            </w:r>
            <w:sdt>
              <w:sdtPr>
                <w:id w:val="326177524"/>
                <w:placeholder>
                  <w:docPart w:val="22C2709320024B5CBFF53B0D7632E3CF"/>
                </w:placeholder>
              </w:sdtPr>
              <w:sdtEndPr/>
              <w:sdtContent>
                <w:r>
                  <w:t>Leverate</w:t>
                </w:r>
              </w:sdtContent>
            </w:sdt>
          </w:p>
          <w:p w:rsidR="00A4112D" w:rsidRDefault="002525DD" w:rsidP="002525DD">
            <w:pPr>
              <w:spacing w:after="0" w:line="240" w:lineRule="auto"/>
            </w:pPr>
            <w:r>
              <w:t>11/2013</w:t>
            </w:r>
            <w:r w:rsidR="00B85778">
              <w:t xml:space="preserve"> </w:t>
            </w:r>
            <w:r w:rsidR="000730B1">
              <w:t>–</w:t>
            </w:r>
            <w:r w:rsidR="00B85778">
              <w:t xml:space="preserve"> </w:t>
            </w:r>
            <w:r>
              <w:t>Now</w:t>
            </w:r>
          </w:p>
          <w:p w:rsidR="000730B1" w:rsidRDefault="000730B1" w:rsidP="000730B1">
            <w:pPr>
              <w:spacing w:after="0" w:line="240" w:lineRule="auto"/>
            </w:pPr>
            <w:r>
              <w:t>Development of server side of Forex trade solutions for brokers.</w:t>
            </w:r>
          </w:p>
          <w:p w:rsidR="000730B1" w:rsidRDefault="000730B1" w:rsidP="000730B1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Design and implementation in C#.</w:t>
            </w:r>
          </w:p>
          <w:p w:rsidR="000730B1" w:rsidRDefault="000730B1" w:rsidP="000730B1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Development of a risk and exposure management and trade execution applications with emphasis on performance and scalability.</w:t>
            </w:r>
          </w:p>
          <w:p w:rsidR="000730B1" w:rsidRDefault="000730B1" w:rsidP="000730B1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Development of Feed components (getting quotes from banks and distributing them).</w:t>
            </w:r>
          </w:p>
          <w:p w:rsidR="000730B1" w:rsidRDefault="000730B1" w:rsidP="000730B1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 xml:space="preserve">Agile methodology with DDD architecture </w:t>
            </w:r>
            <w:r w:rsidR="00D54845">
              <w:t>approach.</w:t>
            </w:r>
          </w:p>
          <w:p w:rsidR="002525DD" w:rsidRDefault="002525DD" w:rsidP="002525D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2525DD" w:rsidRDefault="002525DD" w:rsidP="002525DD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 w:rsidRPr="002525DD">
              <w:t xml:space="preserve">C# </w:t>
            </w:r>
            <w:r>
              <w:t xml:space="preserve">Senior </w:t>
            </w:r>
            <w:r w:rsidRPr="002525DD">
              <w:t>Developer</w:t>
            </w:r>
            <w:r>
              <w:rPr>
                <w:b w:val="0"/>
                <w:bCs/>
              </w:rPr>
              <w:t xml:space="preserve"> </w:t>
            </w:r>
            <w:r>
              <w:t>|</w:t>
            </w:r>
            <w:r>
              <w:rPr>
                <w:b w:val="0"/>
                <w:bCs/>
              </w:rPr>
              <w:t xml:space="preserve"> </w:t>
            </w:r>
            <w:sdt>
              <w:sdtPr>
                <w:id w:val="-1463875135"/>
                <w:placeholder>
                  <w:docPart w:val="D92ECF669B9D403885201C2B8CD3730C"/>
                </w:placeholder>
              </w:sdtPr>
              <w:sdtEndPr/>
              <w:sdtContent>
                <w:r>
                  <w:t>Giga (Arineta project)</w:t>
                </w:r>
              </w:sdtContent>
            </w:sdt>
          </w:p>
          <w:p w:rsidR="002525DD" w:rsidRDefault="002525DD" w:rsidP="002525DD">
            <w:pPr>
              <w:spacing w:after="0" w:line="240" w:lineRule="auto"/>
            </w:pPr>
            <w:r>
              <w:t>1/2013 – 10/2013</w:t>
            </w:r>
          </w:p>
          <w:p w:rsidR="002525DD" w:rsidRDefault="000730B1" w:rsidP="009C2BB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Development of new CT scanner specific for heart scans.</w:t>
            </w:r>
          </w:p>
          <w:p w:rsidR="000730B1" w:rsidRDefault="000730B1" w:rsidP="000730B1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Design and implementation in C#.</w:t>
            </w:r>
          </w:p>
          <w:p w:rsidR="000730B1" w:rsidRDefault="000730B1" w:rsidP="000730B1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Development and decision making of infrastructures for new project of CT scanner.</w:t>
            </w:r>
          </w:p>
          <w:p w:rsidR="000730B1" w:rsidRDefault="000730B1" w:rsidP="000730B1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 xml:space="preserve">Multithreading.  </w:t>
            </w:r>
          </w:p>
          <w:p w:rsidR="009C2BB5" w:rsidRDefault="009C2BB5" w:rsidP="009C2BB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DC0EE3" w:rsidRDefault="00DC0EE3" w:rsidP="00DC0EE3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 w:rsidRPr="002525DD">
              <w:t>C</w:t>
            </w:r>
            <w:r>
              <w:t>++</w:t>
            </w:r>
            <w:r w:rsidRPr="002525DD">
              <w:t xml:space="preserve"> Developer</w:t>
            </w:r>
            <w:r>
              <w:rPr>
                <w:b w:val="0"/>
                <w:bCs/>
              </w:rPr>
              <w:t xml:space="preserve"> </w:t>
            </w:r>
            <w:r>
              <w:t>(Server side) |</w:t>
            </w:r>
            <w:r>
              <w:rPr>
                <w:b w:val="0"/>
                <w:bCs/>
              </w:rPr>
              <w:t xml:space="preserve"> </w:t>
            </w:r>
            <w:sdt>
              <w:sdtPr>
                <w:id w:val="1316527676"/>
                <w:placeholder>
                  <w:docPart w:val="5343689C10C3446C859669C126BF6706"/>
                </w:placeholder>
              </w:sdtPr>
              <w:sdtEndPr/>
              <w:sdtContent>
                <w:r>
                  <w:t>Siemens (PLM)</w:t>
                </w:r>
              </w:sdtContent>
            </w:sdt>
          </w:p>
          <w:p w:rsidR="00DC0EE3" w:rsidRDefault="00DC0EE3" w:rsidP="00DC0EE3">
            <w:pPr>
              <w:spacing w:after="0" w:line="240" w:lineRule="auto"/>
            </w:pPr>
            <w:r>
              <w:t>6/2011 – 12/2012</w:t>
            </w:r>
          </w:p>
          <w:p w:rsidR="00A67115" w:rsidRDefault="00A02D18" w:rsidP="00FF72F4">
            <w:pPr>
              <w:spacing w:after="0" w:line="240" w:lineRule="auto"/>
            </w:pPr>
            <w:r>
              <w:t xml:space="preserve">Development in Teamcenter Manufacturing </w:t>
            </w:r>
            <w:r w:rsidR="00093882">
              <w:t>server side,</w:t>
            </w:r>
            <w:r>
              <w:t xml:space="preserve"> providing solutions to product </w:t>
            </w:r>
            <w:r w:rsidR="00093882">
              <w:t>manufacturing.</w:t>
            </w:r>
          </w:p>
          <w:p w:rsidR="00DC0EE3" w:rsidRDefault="00A67115" w:rsidP="00A02D18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Design and implementation in C</w:t>
            </w:r>
            <w:r w:rsidR="00A02D18">
              <w:t>++</w:t>
            </w:r>
            <w:r>
              <w:t>.</w:t>
            </w:r>
          </w:p>
          <w:p w:rsidR="00A02D18" w:rsidRDefault="00A02D18" w:rsidP="00A02D18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 xml:space="preserve">Understanding and integration in a huge software system </w:t>
            </w:r>
          </w:p>
          <w:p w:rsidR="00A02D18" w:rsidRDefault="00A02D18" w:rsidP="00A02D18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 xml:space="preserve">Working with international teams. </w:t>
            </w:r>
          </w:p>
          <w:p w:rsidR="00DC0EE3" w:rsidRDefault="00DC0EE3" w:rsidP="00DC0EE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DC0EE3" w:rsidRDefault="00DC0EE3" w:rsidP="00DC0EE3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 w:rsidRPr="002525DD">
              <w:t>C</w:t>
            </w:r>
            <w:r>
              <w:t>#</w:t>
            </w:r>
            <w:r w:rsidRPr="002525DD">
              <w:t xml:space="preserve"> Developer</w:t>
            </w:r>
            <w:r>
              <w:rPr>
                <w:b w:val="0"/>
                <w:bCs/>
              </w:rPr>
              <w:t xml:space="preserve"> </w:t>
            </w:r>
            <w:r>
              <w:t>|</w:t>
            </w:r>
            <w:r>
              <w:rPr>
                <w:b w:val="0"/>
                <w:bCs/>
              </w:rPr>
              <w:t xml:space="preserve"> </w:t>
            </w:r>
            <w:sdt>
              <w:sdtPr>
                <w:id w:val="1076395846"/>
                <w:placeholder>
                  <w:docPart w:val="88DD0CA11209469B9207B36CD6EB388C"/>
                </w:placeholder>
              </w:sdtPr>
              <w:sdtEndPr/>
              <w:sdtContent>
                <w:r>
                  <w:t>Giga (Philips CT scanner project)</w:t>
                </w:r>
              </w:sdtContent>
            </w:sdt>
          </w:p>
          <w:p w:rsidR="00DC0EE3" w:rsidRDefault="00DC0EE3" w:rsidP="00DC0EE3">
            <w:pPr>
              <w:spacing w:after="0" w:line="240" w:lineRule="auto"/>
            </w:pPr>
            <w:r>
              <w:t>12/2009 – 6/2011</w:t>
            </w:r>
          </w:p>
          <w:p w:rsidR="004D0B75" w:rsidRDefault="00A67115" w:rsidP="00DC0EE3">
            <w:pPr>
              <w:spacing w:after="0" w:line="240" w:lineRule="auto"/>
            </w:pPr>
            <w:r>
              <w:t>Development of new generation Philips CT scanner console</w:t>
            </w:r>
          </w:p>
          <w:p w:rsidR="00DC0EE3" w:rsidRDefault="004D0B75" w:rsidP="004D0B75">
            <w:pPr>
              <w:pStyle w:val="ListBullet"/>
              <w:numPr>
                <w:ilvl w:val="0"/>
                <w:numId w:val="31"/>
              </w:numPr>
              <w:spacing w:after="0" w:line="240" w:lineRule="auto"/>
            </w:pPr>
            <w:r>
              <w:t>Design and implementation in C#.</w:t>
            </w:r>
          </w:p>
          <w:p w:rsidR="00A67115" w:rsidRDefault="00A67115" w:rsidP="004D0B75">
            <w:pPr>
              <w:pStyle w:val="ListBullet"/>
              <w:numPr>
                <w:ilvl w:val="0"/>
                <w:numId w:val="31"/>
              </w:numPr>
              <w:spacing w:after="0" w:line="240" w:lineRule="auto"/>
            </w:pPr>
            <w:r>
              <w:t>Development in Business Logic and Presentation layers.</w:t>
            </w:r>
          </w:p>
          <w:p w:rsidR="004D0B75" w:rsidRDefault="004D0B75" w:rsidP="004D0B75">
            <w:pPr>
              <w:pStyle w:val="ListBullet"/>
              <w:numPr>
                <w:ilvl w:val="0"/>
                <w:numId w:val="31"/>
              </w:numPr>
              <w:spacing w:after="0" w:line="240" w:lineRule="auto"/>
            </w:pPr>
            <w:r>
              <w:t>Usage of Winforms, WPF, Linq, OOD and OOP (including various design patterns).</w:t>
            </w:r>
          </w:p>
          <w:p w:rsidR="00DC0EE3" w:rsidRDefault="00A67115" w:rsidP="00A67115">
            <w:pPr>
              <w:pStyle w:val="ListBullet"/>
              <w:numPr>
                <w:ilvl w:val="0"/>
                <w:numId w:val="31"/>
              </w:numPr>
              <w:spacing w:after="0" w:line="240" w:lineRule="auto"/>
            </w:pPr>
            <w:r>
              <w:t>Multithreading.</w:t>
            </w:r>
          </w:p>
          <w:p w:rsidR="00DC0EE3" w:rsidRDefault="00DC0EE3" w:rsidP="00DC0EE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DC0EE3" w:rsidRDefault="00DC0EE3" w:rsidP="00DC0EE3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 w:rsidRPr="002525DD">
              <w:t>C</w:t>
            </w:r>
            <w:r>
              <w:t>#</w:t>
            </w:r>
            <w:r w:rsidRPr="002525DD">
              <w:t xml:space="preserve"> </w:t>
            </w:r>
            <w:r>
              <w:t xml:space="preserve">, C++ , C </w:t>
            </w:r>
            <w:r w:rsidRPr="002525DD">
              <w:t>Developer</w:t>
            </w:r>
            <w:r>
              <w:rPr>
                <w:b w:val="0"/>
                <w:bCs/>
              </w:rPr>
              <w:t xml:space="preserve"> </w:t>
            </w:r>
            <w:r>
              <w:t>|</w:t>
            </w:r>
            <w:r>
              <w:rPr>
                <w:b w:val="0"/>
                <w:bCs/>
              </w:rPr>
              <w:t xml:space="preserve"> </w:t>
            </w:r>
            <w:sdt>
              <w:sdtPr>
                <w:id w:val="171618391"/>
                <w:placeholder>
                  <w:docPart w:val="D4CF63A3B3C24B5396FB9A7562D38FC0"/>
                </w:placeholder>
              </w:sdtPr>
              <w:sdtEndPr/>
              <w:sdtContent>
                <w:r>
                  <w:t>Expert Dynamics (purchased by Mentor Graphics)</w:t>
                </w:r>
              </w:sdtContent>
            </w:sdt>
          </w:p>
          <w:p w:rsidR="00DC0EE3" w:rsidRDefault="0051184B" w:rsidP="0051184B">
            <w:pPr>
              <w:spacing w:after="0" w:line="240" w:lineRule="auto"/>
            </w:pPr>
            <w:r>
              <w:t>3</w:t>
            </w:r>
            <w:r w:rsidR="00DC0EE3">
              <w:t>/20</w:t>
            </w:r>
            <w:r>
              <w:t>07</w:t>
            </w:r>
            <w:r w:rsidR="00DC0EE3">
              <w:t xml:space="preserve"> – 1</w:t>
            </w:r>
            <w:r>
              <w:t>1</w:t>
            </w:r>
            <w:r w:rsidR="00DC0EE3">
              <w:t>/</w:t>
            </w:r>
            <w:r>
              <w:t>2009</w:t>
            </w:r>
          </w:p>
          <w:p w:rsidR="00DC0EE3" w:rsidRDefault="00400364" w:rsidP="00DC0EE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Creating software from scratch in PCB simulation field.</w:t>
            </w:r>
          </w:p>
          <w:p w:rsidR="00DC0EE3" w:rsidRDefault="00400364" w:rsidP="00400364">
            <w:pPr>
              <w:pStyle w:val="ListBullet"/>
              <w:numPr>
                <w:ilvl w:val="0"/>
                <w:numId w:val="30"/>
              </w:numPr>
              <w:spacing w:after="0" w:line="240" w:lineRule="auto"/>
            </w:pPr>
            <w:r>
              <w:t>Design and implementation in C#, C++</w:t>
            </w:r>
            <w:r w:rsidR="004D0B75">
              <w:t>, C</w:t>
            </w:r>
            <w:r>
              <w:t>.</w:t>
            </w:r>
          </w:p>
          <w:p w:rsidR="00DC0EE3" w:rsidRDefault="00400364" w:rsidP="00400364">
            <w:pPr>
              <w:pStyle w:val="ListBullet"/>
              <w:numPr>
                <w:ilvl w:val="0"/>
                <w:numId w:val="30"/>
              </w:numPr>
              <w:spacing w:after="0" w:line="240" w:lineRule="auto"/>
            </w:pPr>
            <w:r>
              <w:t>Creation of infrastructures using Win32 API</w:t>
            </w:r>
          </w:p>
          <w:p w:rsidR="00DC0EE3" w:rsidRDefault="00400364" w:rsidP="00400364">
            <w:pPr>
              <w:pStyle w:val="ListBullet"/>
              <w:numPr>
                <w:ilvl w:val="0"/>
                <w:numId w:val="30"/>
              </w:numPr>
              <w:spacing w:after="0" w:line="240" w:lineRule="auto"/>
            </w:pPr>
            <w:r>
              <w:t>Writing of Winforms application using external 3D components (HOOPS</w:t>
            </w:r>
            <w:r w:rsidR="004D0B75">
              <w:t xml:space="preserve">). </w:t>
            </w:r>
          </w:p>
          <w:p w:rsidR="00400364" w:rsidRDefault="00400364" w:rsidP="00400364">
            <w:pPr>
              <w:pStyle w:val="ListBullet"/>
              <w:numPr>
                <w:ilvl w:val="0"/>
                <w:numId w:val="30"/>
              </w:numPr>
              <w:spacing w:after="0" w:line="240" w:lineRule="auto"/>
            </w:pPr>
            <w:r>
              <w:t xml:space="preserve">Part of a very small team (two developers) that managed to create an application from scratch that was purchased by large company. </w:t>
            </w:r>
          </w:p>
          <w:p w:rsidR="00400364" w:rsidRDefault="00400364" w:rsidP="0040036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51184B" w:rsidRDefault="0051184B" w:rsidP="0051184B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t xml:space="preserve">C Language Instructor </w:t>
            </w:r>
            <w:r>
              <w:rPr>
                <w:b w:val="0"/>
                <w:bCs/>
              </w:rPr>
              <w:t xml:space="preserve"> </w:t>
            </w:r>
            <w:r>
              <w:t>|</w:t>
            </w:r>
            <w:r>
              <w:rPr>
                <w:b w:val="0"/>
                <w:bCs/>
              </w:rPr>
              <w:t xml:space="preserve"> </w:t>
            </w:r>
            <w:sdt>
              <w:sdtPr>
                <w:id w:val="-387346224"/>
                <w:placeholder>
                  <w:docPart w:val="DFAA4143E88C4146834DFC8CC9E75709"/>
                </w:placeholder>
              </w:sdtPr>
              <w:sdtEndPr/>
              <w:sdtContent>
                <w:r>
                  <w:t>Technion Student Union</w:t>
                </w:r>
              </w:sdtContent>
            </w:sdt>
          </w:p>
          <w:p w:rsidR="0051184B" w:rsidRDefault="0051184B" w:rsidP="0051184B">
            <w:pPr>
              <w:spacing w:after="0" w:line="240" w:lineRule="auto"/>
            </w:pPr>
            <w:r>
              <w:t>2002 – 2003</w:t>
            </w:r>
            <w:r w:rsidR="002976B3">
              <w:t xml:space="preserve"> (During studies)</w:t>
            </w:r>
          </w:p>
          <w:p w:rsidR="0051184B" w:rsidRDefault="00B959E3" w:rsidP="00400364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Supporting first year students with development </w:t>
            </w:r>
            <w:r w:rsidR="00400364">
              <w:t>courses,</w:t>
            </w:r>
            <w:r>
              <w:t xml:space="preserve"> providing </w:t>
            </w:r>
            <w:r w:rsidR="00400364">
              <w:t>explanations,</w:t>
            </w:r>
            <w:r>
              <w:t xml:space="preserve"> </w:t>
            </w:r>
            <w:r w:rsidR="00400364">
              <w:t>H</w:t>
            </w:r>
            <w:r>
              <w:t>.</w:t>
            </w:r>
            <w:r w:rsidR="00400364">
              <w:t>W</w:t>
            </w:r>
            <w:r>
              <w:t>. support and answering questions.</w:t>
            </w:r>
          </w:p>
          <w:p w:rsidR="00486665" w:rsidRDefault="0048666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D7985" w:rsidRDefault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D7985" w:rsidRDefault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D7985" w:rsidRDefault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D7985" w:rsidRDefault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D7985" w:rsidRDefault="003D7985" w:rsidP="003D7985">
            <w:pPr>
              <w:pStyle w:val="Section"/>
              <w:spacing w:after="0"/>
            </w:pPr>
            <w:r>
              <w:lastRenderedPageBreak/>
              <w:t>Education</w:t>
            </w:r>
          </w:p>
          <w:p w:rsidR="003D7985" w:rsidRDefault="003D7985" w:rsidP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color w:val="94B6D2" w:themeColor="accent1"/>
                <w:spacing w:val="30"/>
              </w:rPr>
            </w:pPr>
            <w:r w:rsidRPr="007430F2">
              <w:rPr>
                <w:b/>
                <w:color w:val="94B6D2" w:themeColor="accent1"/>
                <w:spacing w:val="30"/>
              </w:rPr>
              <w:t>Technion – Israel Institute of Technology</w:t>
            </w:r>
          </w:p>
          <w:p w:rsidR="003D7985" w:rsidRDefault="003D7985" w:rsidP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2001-2004</w:t>
            </w:r>
          </w:p>
          <w:p w:rsidR="003D7985" w:rsidRDefault="003D7985" w:rsidP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B.S.C in Mathematics and Computer Science (was on Dean’s List during studies).</w:t>
            </w:r>
          </w:p>
          <w:p w:rsidR="003D7985" w:rsidRDefault="003D7985" w:rsidP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D7985" w:rsidRDefault="003D7985" w:rsidP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color w:val="94B6D2" w:themeColor="accent1"/>
                <w:spacing w:val="30"/>
              </w:rPr>
            </w:pPr>
            <w:r>
              <w:rPr>
                <w:b/>
                <w:color w:val="94B6D2" w:themeColor="accent1"/>
                <w:spacing w:val="30"/>
              </w:rPr>
              <w:t>Shalon high school</w:t>
            </w:r>
          </w:p>
          <w:p w:rsidR="003D7985" w:rsidRDefault="003D7985" w:rsidP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2000</w:t>
            </w:r>
          </w:p>
          <w:p w:rsidR="003D7985" w:rsidRDefault="003D7985" w:rsidP="003D798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Studies with high emphasis on Computer Science</w:t>
            </w:r>
          </w:p>
          <w:p w:rsidR="003D7985" w:rsidRDefault="003D7985" w:rsidP="0048666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caps/>
                <w:color w:val="DD8047" w:themeColor="accent2"/>
                <w:spacing w:val="60"/>
              </w:rPr>
            </w:pPr>
          </w:p>
          <w:p w:rsidR="00486665" w:rsidRDefault="00486665" w:rsidP="0048666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caps/>
                <w:color w:val="DD8047" w:themeColor="accent2"/>
                <w:spacing w:val="60"/>
              </w:rPr>
            </w:pPr>
            <w:r w:rsidRPr="00486665">
              <w:rPr>
                <w:b/>
                <w:caps/>
                <w:color w:val="DD8047" w:themeColor="accent2"/>
                <w:spacing w:val="60"/>
              </w:rPr>
              <w:t>Military Service</w:t>
            </w:r>
          </w:p>
          <w:p w:rsidR="00486665" w:rsidRDefault="00486665" w:rsidP="0048666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2004-2006</w:t>
            </w:r>
          </w:p>
          <w:p w:rsidR="00486665" w:rsidRDefault="00486665" w:rsidP="0048666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Full army service as Budget control officer (</w:t>
            </w:r>
            <w:r w:rsidR="00690DD7">
              <w:t xml:space="preserve">Tribute </w:t>
            </w:r>
            <w:r>
              <w:t xml:space="preserve">during </w:t>
            </w:r>
            <w:r w:rsidR="00690DD7">
              <w:t>service)</w:t>
            </w:r>
            <w:r>
              <w:t>.</w:t>
            </w:r>
          </w:p>
          <w:p w:rsidR="00400364" w:rsidRDefault="00E441F5" w:rsidP="00D62150">
            <w:pPr>
              <w:pStyle w:val="Section"/>
              <w:spacing w:after="0"/>
            </w:pPr>
            <w:r>
              <w:t>sKILLS</w:t>
            </w:r>
          </w:p>
          <w:p w:rsidR="00AC3ED9" w:rsidRDefault="00400364" w:rsidP="00400364">
            <w:pPr>
              <w:pStyle w:val="ListBullet"/>
              <w:spacing w:after="0" w:line="240" w:lineRule="auto"/>
            </w:pPr>
            <w:r>
              <w:t>Environments</w:t>
            </w:r>
            <w:r w:rsidR="00FA23C1">
              <w:t>:</w:t>
            </w:r>
            <w:r w:rsidR="00AC3ED9">
              <w:t xml:space="preserve"> </w:t>
            </w:r>
            <w:r>
              <w:t>Windows</w:t>
            </w:r>
            <w:r w:rsidR="00FA23C1">
              <w:t>.</w:t>
            </w:r>
          </w:p>
          <w:p w:rsidR="00400364" w:rsidRDefault="00400364" w:rsidP="00400364">
            <w:pPr>
              <w:pStyle w:val="ListBullet"/>
              <w:spacing w:after="0" w:line="240" w:lineRule="auto"/>
            </w:pPr>
            <w:r>
              <w:t>Programming languages: C#, C++, C, Java (basic level).</w:t>
            </w:r>
          </w:p>
          <w:p w:rsidR="00AC3ED9" w:rsidRDefault="00FA23C1" w:rsidP="00AC3ED9">
            <w:pPr>
              <w:pStyle w:val="ListBullet"/>
              <w:spacing w:after="0" w:line="240" w:lineRule="auto"/>
            </w:pPr>
            <w:r>
              <w:t>Technologies:</w:t>
            </w:r>
            <w:r w:rsidR="00AC3ED9">
              <w:t xml:space="preserve"> </w:t>
            </w:r>
            <w:r>
              <w:t>WCF,</w:t>
            </w:r>
            <w:r w:rsidR="00AC3ED9">
              <w:t xml:space="preserve"> </w:t>
            </w:r>
            <w:r>
              <w:t>WPF,</w:t>
            </w:r>
            <w:r w:rsidR="00AC3ED9">
              <w:t xml:space="preserve"> </w:t>
            </w:r>
            <w:r>
              <w:t>Winforms,</w:t>
            </w:r>
            <w:r w:rsidR="00AC3ED9">
              <w:t xml:space="preserve"> </w:t>
            </w:r>
            <w:r>
              <w:t>LINQ,</w:t>
            </w:r>
            <w:r w:rsidR="00AC3ED9">
              <w:t xml:space="preserve"> </w:t>
            </w:r>
            <w:r>
              <w:t>SQL</w:t>
            </w:r>
            <w:r>
              <w:rPr>
                <w:rFonts w:hint="cs"/>
                <w:rtl/>
                <w:lang w:bidi="he-IL"/>
              </w:rPr>
              <w:t>,</w:t>
            </w:r>
            <w:r w:rsidR="005646B2">
              <w:rPr>
                <w:lang w:bidi="he-IL"/>
              </w:rPr>
              <w:t xml:space="preserve"> </w:t>
            </w:r>
            <w:r w:rsidR="005646B2">
              <w:rPr>
                <w:rStyle w:val="textexposedshow"/>
              </w:rPr>
              <w:t>Nhibernate</w:t>
            </w:r>
            <w:r>
              <w:rPr>
                <w:rStyle w:val="textexposedshow"/>
              </w:rPr>
              <w:t>.</w:t>
            </w:r>
          </w:p>
          <w:p w:rsidR="00AC3ED9" w:rsidRDefault="00AC3ED9" w:rsidP="00FA23C1">
            <w:pPr>
              <w:pStyle w:val="ListBullet"/>
              <w:spacing w:after="0" w:line="240" w:lineRule="auto"/>
            </w:pPr>
            <w:r>
              <w:t>General : TFS , SVN , Visio , WIX , TeamCity , Specflow</w:t>
            </w:r>
            <w:r w:rsidR="00E441F5">
              <w:rPr>
                <w:lang w:bidi="he-IL"/>
              </w:rPr>
              <w:t xml:space="preserve"> </w:t>
            </w:r>
            <w:r w:rsidR="00FA23C1">
              <w:rPr>
                <w:lang w:bidi="he-IL"/>
              </w:rPr>
              <w:t xml:space="preserve">, </w:t>
            </w:r>
            <w:r w:rsidR="00E441F5">
              <w:rPr>
                <w:lang w:bidi="he-IL"/>
              </w:rPr>
              <w:t xml:space="preserve">log4net , Spring , Autofac </w:t>
            </w:r>
            <w:r w:rsidR="00FA23C1">
              <w:rPr>
                <w:lang w:bidi="he-IL"/>
              </w:rPr>
              <w:t>.</w:t>
            </w:r>
          </w:p>
          <w:p w:rsidR="00E441F5" w:rsidRDefault="00FA23C1" w:rsidP="00AC3ED9">
            <w:pPr>
              <w:pStyle w:val="ListBullet"/>
              <w:spacing w:after="0" w:line="240" w:lineRule="auto"/>
            </w:pPr>
            <w:r>
              <w:t>Writing software requirements and design documents.</w:t>
            </w:r>
          </w:p>
          <w:p w:rsidR="00486665" w:rsidRDefault="00486665" w:rsidP="0048666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486665" w:rsidRDefault="00486665">
            <w:pPr>
              <w:pStyle w:val="Section"/>
            </w:pPr>
            <w:r>
              <w:t xml:space="preserve">References </w:t>
            </w:r>
          </w:p>
          <w:p w:rsidR="00486665" w:rsidRPr="00B20AF7" w:rsidRDefault="00486665" w:rsidP="00486665">
            <w:pPr>
              <w:rPr>
                <w:sz w:val="24"/>
                <w:szCs w:val="24"/>
              </w:rPr>
            </w:pPr>
            <w:r w:rsidRPr="00B20AF7">
              <w:rPr>
                <w:sz w:val="24"/>
                <w:szCs w:val="24"/>
              </w:rPr>
              <w:t xml:space="preserve">Available on request </w:t>
            </w:r>
          </w:p>
          <w:p w:rsidR="00486665" w:rsidRPr="00486665" w:rsidRDefault="00486665" w:rsidP="00486665">
            <w:pPr>
              <w:spacing w:after="0" w:line="240" w:lineRule="auto"/>
              <w:ind w:left="360" w:hanging="360"/>
              <w:rPr>
                <w:b/>
                <w:caps/>
                <w:color w:val="DD8047" w:themeColor="accent2"/>
                <w:spacing w:val="60"/>
                <w:sz w:val="24"/>
              </w:rPr>
            </w:pPr>
          </w:p>
          <w:p w:rsidR="00A4112D" w:rsidRPr="002B3957" w:rsidRDefault="002B3957" w:rsidP="002B3957">
            <w:pPr>
              <w:spacing w:after="0" w:line="240" w:lineRule="auto"/>
              <w:rPr>
                <w:sz w:val="16"/>
                <w:szCs w:val="16"/>
              </w:rPr>
            </w:pPr>
            <w:r w:rsidRPr="002B3957">
              <w:rPr>
                <w:sz w:val="16"/>
                <w:szCs w:val="16"/>
              </w:rPr>
              <w:t xml:space="preserve">Employing me might cause cake appearance on the first day of work </w:t>
            </w:r>
            <w:r w:rsidRPr="002B3957">
              <w:rPr>
                <w:sz w:val="16"/>
                <w:szCs w:val="16"/>
              </w:rPr>
              <w:sym w:font="Wingdings" w:char="F04A"/>
            </w:r>
          </w:p>
        </w:tc>
      </w:tr>
    </w:tbl>
    <w:p w:rsidR="00FA23C1" w:rsidRDefault="00FA23C1" w:rsidP="00D62150"/>
    <w:p w:rsidR="00504A72" w:rsidRDefault="00504A72" w:rsidP="00504A72">
      <w:r>
        <w:lastRenderedPageBreak/>
        <w:t xml:space="preserve">My original CV was a little boring and dull (one page, all black and white and in foreign language) so created a new version of my CV. In case this version passes your judgment I’ll keep in instead of the original one. </w:t>
      </w:r>
    </w:p>
    <w:p w:rsidR="00504A72" w:rsidRDefault="00504A72" w:rsidP="00504A72">
      <w:r>
        <w:t>I tried to include some of concepts we learnt in class:</w:t>
      </w:r>
    </w:p>
    <w:p w:rsidR="00504A72" w:rsidRDefault="00A36196" w:rsidP="00504A72">
      <w:pPr>
        <w:pStyle w:val="ListParagraph"/>
        <w:numPr>
          <w:ilvl w:val="0"/>
          <w:numId w:val="34"/>
        </w:numPr>
      </w:pPr>
      <w:r>
        <w:t>S</w:t>
      </w:r>
      <w:r w:rsidR="00504A72">
        <w:t>lice research – adding a picture to CV (which is very rare in our state) to create quick first impression , I added colorful picture with me smiling a little bit , yet serious enough to provide (hopefully) first impression .</w:t>
      </w:r>
    </w:p>
    <w:p w:rsidR="00504A72" w:rsidRDefault="00A36196" w:rsidP="002B3957">
      <w:pPr>
        <w:pStyle w:val="ListParagraph"/>
        <w:numPr>
          <w:ilvl w:val="0"/>
          <w:numId w:val="34"/>
        </w:numPr>
      </w:pPr>
      <w:r>
        <w:t>A</w:t>
      </w:r>
      <w:bookmarkStart w:id="0" w:name="_GoBack"/>
      <w:bookmarkEnd w:id="0"/>
      <w:r w:rsidR="00C30A36" w:rsidRPr="00C30A36">
        <w:t>ttribution research</w:t>
      </w:r>
      <w:r>
        <w:t xml:space="preserve"> </w:t>
      </w:r>
      <w:r w:rsidR="00C30A36">
        <w:t xml:space="preserve">- by highlighting the phone I hope that people will think of “why did he highlighted his phone number” and since it will have low consensus that might give a slight impression of uniqueness . Besides it </w:t>
      </w:r>
      <w:r w:rsidR="00E667E1">
        <w:t xml:space="preserve">catches the eye </w:t>
      </w:r>
      <w:r w:rsidR="002B3957">
        <w:sym w:font="Wingdings" w:char="F04A"/>
      </w:r>
      <w:r w:rsidR="002B3957">
        <w:t xml:space="preserve"> .</w:t>
      </w:r>
    </w:p>
    <w:p w:rsidR="00504A72" w:rsidRDefault="00A36196" w:rsidP="008142B4">
      <w:pPr>
        <w:pStyle w:val="ListParagraph"/>
        <w:numPr>
          <w:ilvl w:val="0"/>
          <w:numId w:val="34"/>
        </w:numPr>
      </w:pPr>
      <w:r>
        <w:t>Persuasion – though it might consider stupid I added a small note regarding cake appearance on first day, it should make reader to think “he has something that others don’t, a cake (and maybe a sense of humor)! “.</w:t>
      </w:r>
    </w:p>
    <w:sectPr w:rsidR="00504A72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8FB" w:rsidRDefault="004128FB">
      <w:pPr>
        <w:spacing w:after="0" w:line="240" w:lineRule="auto"/>
      </w:pPr>
      <w:r>
        <w:separator/>
      </w:r>
    </w:p>
  </w:endnote>
  <w:endnote w:type="continuationSeparator" w:id="0">
    <w:p w:rsidR="004128FB" w:rsidRDefault="0041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12D" w:rsidRDefault="00A4112D"/>
  <w:p w:rsidR="00A4112D" w:rsidRDefault="00B85778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6196" w:rsidRPr="00A36196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8FB" w:rsidRDefault="004128FB">
      <w:pPr>
        <w:spacing w:after="0" w:line="240" w:lineRule="auto"/>
      </w:pPr>
      <w:r>
        <w:separator/>
      </w:r>
    </w:p>
  </w:footnote>
  <w:footnote w:type="continuationSeparator" w:id="0">
    <w:p w:rsidR="004128FB" w:rsidRDefault="0041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4112D" w:rsidRDefault="0060370C">
        <w:pPr>
          <w:pStyle w:val="HeaderOdd"/>
        </w:pPr>
        <w:r>
          <w:t>Maxim B. – Software Developer</w:t>
        </w:r>
      </w:p>
    </w:sdtContent>
  </w:sdt>
  <w:p w:rsidR="00A4112D" w:rsidRDefault="00A411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2522314"/>
    <w:multiLevelType w:val="hybridMultilevel"/>
    <w:tmpl w:val="FAC03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817409"/>
    <w:multiLevelType w:val="hybridMultilevel"/>
    <w:tmpl w:val="4DF883C8"/>
    <w:lvl w:ilvl="0" w:tplc="9DEC0DEA"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0775C3F"/>
    <w:multiLevelType w:val="hybridMultilevel"/>
    <w:tmpl w:val="37E2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53953499"/>
    <w:multiLevelType w:val="hybridMultilevel"/>
    <w:tmpl w:val="1E701DAE"/>
    <w:lvl w:ilvl="0" w:tplc="4CCE11D2"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F2361F"/>
    <w:multiLevelType w:val="hybridMultilevel"/>
    <w:tmpl w:val="E6CCB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352899"/>
    <w:multiLevelType w:val="hybridMultilevel"/>
    <w:tmpl w:val="70EC7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9C49E7"/>
    <w:multiLevelType w:val="hybridMultilevel"/>
    <w:tmpl w:val="619E6F3C"/>
    <w:lvl w:ilvl="0" w:tplc="AF64FEAA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0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10"/>
  </w:num>
  <w:num w:numId="28">
    <w:abstractNumId w:val="11"/>
  </w:num>
  <w:num w:numId="29">
    <w:abstractNumId w:val="14"/>
  </w:num>
  <w:num w:numId="30">
    <w:abstractNumId w:val="13"/>
  </w:num>
  <w:num w:numId="31">
    <w:abstractNumId w:val="9"/>
  </w:num>
  <w:num w:numId="32">
    <w:abstractNumId w:val="12"/>
  </w:num>
  <w:num w:numId="33">
    <w:abstractNumId w:val="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0C"/>
    <w:rsid w:val="00022D30"/>
    <w:rsid w:val="000730B1"/>
    <w:rsid w:val="00093882"/>
    <w:rsid w:val="000C274E"/>
    <w:rsid w:val="000C5235"/>
    <w:rsid w:val="00144FF4"/>
    <w:rsid w:val="001F2D20"/>
    <w:rsid w:val="002430DF"/>
    <w:rsid w:val="002525DD"/>
    <w:rsid w:val="002976B3"/>
    <w:rsid w:val="002A6189"/>
    <w:rsid w:val="002B3957"/>
    <w:rsid w:val="003D154D"/>
    <w:rsid w:val="003D7985"/>
    <w:rsid w:val="00400364"/>
    <w:rsid w:val="004128FB"/>
    <w:rsid w:val="00443698"/>
    <w:rsid w:val="00486665"/>
    <w:rsid w:val="004D0B75"/>
    <w:rsid w:val="00504A72"/>
    <w:rsid w:val="0051184B"/>
    <w:rsid w:val="005646B2"/>
    <w:rsid w:val="0060370C"/>
    <w:rsid w:val="00613B34"/>
    <w:rsid w:val="00690DD7"/>
    <w:rsid w:val="0072313C"/>
    <w:rsid w:val="007430F2"/>
    <w:rsid w:val="008D155C"/>
    <w:rsid w:val="009068F7"/>
    <w:rsid w:val="009C2BB5"/>
    <w:rsid w:val="00A02D18"/>
    <w:rsid w:val="00A36196"/>
    <w:rsid w:val="00A4112D"/>
    <w:rsid w:val="00A67115"/>
    <w:rsid w:val="00AC3ED9"/>
    <w:rsid w:val="00B007FD"/>
    <w:rsid w:val="00B20AF7"/>
    <w:rsid w:val="00B85778"/>
    <w:rsid w:val="00B959E3"/>
    <w:rsid w:val="00C30A36"/>
    <w:rsid w:val="00D54845"/>
    <w:rsid w:val="00D62150"/>
    <w:rsid w:val="00DC0EE3"/>
    <w:rsid w:val="00E441F5"/>
    <w:rsid w:val="00E667E1"/>
    <w:rsid w:val="00E825D0"/>
    <w:rsid w:val="00F15ADB"/>
    <w:rsid w:val="00FA23C1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831D0A-B54C-484D-824D-46955817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character" w:customStyle="1" w:styleId="textexposedshow">
    <w:name w:val="text_exposed_show"/>
    <w:basedOn w:val="DefaultParagraphFont"/>
    <w:rsid w:val="005646B2"/>
  </w:style>
  <w:style w:type="character" w:customStyle="1" w:styleId="apple-style-span">
    <w:name w:val="apple-style-span"/>
    <w:basedOn w:val="DefaultParagraphFont"/>
    <w:rsid w:val="00FA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52202171884C35A9B383F56AB38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742D-FC08-47C3-9317-97AD653227A7}"/>
      </w:docPartPr>
      <w:docPartBody>
        <w:p w:rsidR="00D339B7" w:rsidRDefault="00CC5456">
          <w:pPr>
            <w:pStyle w:val="6452202171884C35A9B383F56AB38FA5"/>
          </w:pPr>
          <w:r>
            <w:t>[Type your name]</w:t>
          </w:r>
        </w:p>
      </w:docPartBody>
    </w:docPart>
    <w:docPart>
      <w:docPartPr>
        <w:name w:val="22C2709320024B5CBFF53B0D7632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1435-2D48-4A05-A979-65B079BEEBAB}"/>
      </w:docPartPr>
      <w:docPartBody>
        <w:p w:rsidR="00D339B7" w:rsidRDefault="00CC5456">
          <w:pPr>
            <w:pStyle w:val="22C2709320024B5CBFF53B0D7632E3CF"/>
          </w:pPr>
          <w:r>
            <w:t>[Type the company name]</w:t>
          </w:r>
        </w:p>
      </w:docPartBody>
    </w:docPart>
    <w:docPart>
      <w:docPartPr>
        <w:name w:val="D92ECF669B9D403885201C2B8CD37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84142-2317-4561-80C3-4C78DF56320D}"/>
      </w:docPartPr>
      <w:docPartBody>
        <w:p w:rsidR="003B360A" w:rsidRDefault="00D339B7" w:rsidP="00D339B7">
          <w:pPr>
            <w:pStyle w:val="D92ECF669B9D403885201C2B8CD3730C"/>
          </w:pPr>
          <w:r>
            <w:t>[Type the company name]</w:t>
          </w:r>
        </w:p>
      </w:docPartBody>
    </w:docPart>
    <w:docPart>
      <w:docPartPr>
        <w:name w:val="5343689C10C3446C859669C126BF6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087E-236F-4350-AF43-6317D4C14A1C}"/>
      </w:docPartPr>
      <w:docPartBody>
        <w:p w:rsidR="003B360A" w:rsidRDefault="00D339B7" w:rsidP="00D339B7">
          <w:pPr>
            <w:pStyle w:val="5343689C10C3446C859669C126BF6706"/>
          </w:pPr>
          <w:r>
            <w:t>[Type the company name]</w:t>
          </w:r>
        </w:p>
      </w:docPartBody>
    </w:docPart>
    <w:docPart>
      <w:docPartPr>
        <w:name w:val="88DD0CA11209469B9207B36CD6EB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D3330-13AA-4739-A844-52A086D3B2F6}"/>
      </w:docPartPr>
      <w:docPartBody>
        <w:p w:rsidR="003B360A" w:rsidRDefault="00D339B7" w:rsidP="00D339B7">
          <w:pPr>
            <w:pStyle w:val="88DD0CA11209469B9207B36CD6EB388C"/>
          </w:pPr>
          <w:r>
            <w:t>[Type the company name]</w:t>
          </w:r>
        </w:p>
      </w:docPartBody>
    </w:docPart>
    <w:docPart>
      <w:docPartPr>
        <w:name w:val="D4CF63A3B3C24B5396FB9A7562D38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8D0A-C849-4CCF-B78A-8ED375ABA4D5}"/>
      </w:docPartPr>
      <w:docPartBody>
        <w:p w:rsidR="003B360A" w:rsidRDefault="00D339B7" w:rsidP="00D339B7">
          <w:pPr>
            <w:pStyle w:val="D4CF63A3B3C24B5396FB9A7562D38FC0"/>
          </w:pPr>
          <w:r>
            <w:t>[Type the company name]</w:t>
          </w:r>
        </w:p>
      </w:docPartBody>
    </w:docPart>
    <w:docPart>
      <w:docPartPr>
        <w:name w:val="DFAA4143E88C4146834DFC8CC9E75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7D097-7722-4F10-8A8D-E2A243F60079}"/>
      </w:docPartPr>
      <w:docPartBody>
        <w:p w:rsidR="003B360A" w:rsidRDefault="00D339B7" w:rsidP="00D339B7">
          <w:pPr>
            <w:pStyle w:val="DFAA4143E88C4146834DFC8CC9E7570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B7"/>
    <w:rsid w:val="003B360A"/>
    <w:rsid w:val="00C40683"/>
    <w:rsid w:val="00CA7157"/>
    <w:rsid w:val="00CC5456"/>
    <w:rsid w:val="00D3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56BBEA91CC5433D8D90A12756AD6DC4">
    <w:name w:val="E56BBEA91CC5433D8D90A12756AD6DC4"/>
  </w:style>
  <w:style w:type="paragraph" w:customStyle="1" w:styleId="6452202171884C35A9B383F56AB38FA5">
    <w:name w:val="6452202171884C35A9B383F56AB38FA5"/>
  </w:style>
  <w:style w:type="paragraph" w:customStyle="1" w:styleId="20D7A92056904CCEBA1C42D7BFD77859">
    <w:name w:val="20D7A92056904CCEBA1C42D7BFD77859"/>
  </w:style>
  <w:style w:type="paragraph" w:customStyle="1" w:styleId="0C86A57E3990488EB9406CCCF4AFBDC3">
    <w:name w:val="0C86A57E3990488EB9406CCCF4AFBDC3"/>
  </w:style>
  <w:style w:type="paragraph" w:customStyle="1" w:styleId="092E84163C29468F95A03AEF3913569F">
    <w:name w:val="092E84163C29468F95A03AEF3913569F"/>
  </w:style>
  <w:style w:type="paragraph" w:customStyle="1" w:styleId="FE9404B59CC4429E9225BBDBEB6F881D">
    <w:name w:val="FE9404B59CC4429E9225BBDBEB6F881D"/>
  </w:style>
  <w:style w:type="paragraph" w:customStyle="1" w:styleId="2D9128F437ED48A7AE8491B3B94F7CE7">
    <w:name w:val="2D9128F437ED48A7AE8491B3B94F7CE7"/>
  </w:style>
  <w:style w:type="paragraph" w:customStyle="1" w:styleId="62521B0FBBA94E3585519A9D93851807">
    <w:name w:val="62521B0FBBA94E3585519A9D93851807"/>
  </w:style>
  <w:style w:type="paragraph" w:customStyle="1" w:styleId="951CE51C63094D55A827BB1FBC0387D3">
    <w:name w:val="951CE51C63094D55A827BB1FBC0387D3"/>
  </w:style>
  <w:style w:type="paragraph" w:customStyle="1" w:styleId="C6B709113F0448DAAE0298A262C455BA">
    <w:name w:val="C6B709113F0448DAAE0298A262C455BA"/>
  </w:style>
  <w:style w:type="paragraph" w:customStyle="1" w:styleId="F4E1102AECC34D9B8292C244BD72ECEE">
    <w:name w:val="F4E1102AECC34D9B8292C244BD72ECEE"/>
  </w:style>
  <w:style w:type="paragraph" w:customStyle="1" w:styleId="3F473FFFA67F48A6A3DA8D14B657B525">
    <w:name w:val="3F473FFFA67F48A6A3DA8D14B657B525"/>
  </w:style>
  <w:style w:type="paragraph" w:customStyle="1" w:styleId="22C2709320024B5CBFF53B0D7632E3CF">
    <w:name w:val="22C2709320024B5CBFF53B0D7632E3CF"/>
  </w:style>
  <w:style w:type="paragraph" w:customStyle="1" w:styleId="D93D6AF96EF84127A5B1452D7E9C267B">
    <w:name w:val="D93D6AF96EF84127A5B1452D7E9C267B"/>
  </w:style>
  <w:style w:type="paragraph" w:customStyle="1" w:styleId="627D3B37752D4FA68EFB83EA21694871">
    <w:name w:val="627D3B37752D4FA68EFB83EA21694871"/>
  </w:style>
  <w:style w:type="paragraph" w:customStyle="1" w:styleId="B45A94F8CF484A368509FFFE6695EA16">
    <w:name w:val="B45A94F8CF484A368509FFFE6695EA16"/>
  </w:style>
  <w:style w:type="paragraph" w:customStyle="1" w:styleId="35E7B8BAAA994F60AD9E1BF5DF1F5B5F">
    <w:name w:val="35E7B8BAAA994F60AD9E1BF5DF1F5B5F"/>
  </w:style>
  <w:style w:type="paragraph" w:customStyle="1" w:styleId="0DBCEE2CB9454B7D9FE4C43ECB5A2EE1">
    <w:name w:val="0DBCEE2CB9454B7D9FE4C43ECB5A2EE1"/>
    <w:rsid w:val="00D339B7"/>
  </w:style>
  <w:style w:type="paragraph" w:customStyle="1" w:styleId="D92ECF669B9D403885201C2B8CD3730C">
    <w:name w:val="D92ECF669B9D403885201C2B8CD3730C"/>
    <w:rsid w:val="00D339B7"/>
  </w:style>
  <w:style w:type="paragraph" w:customStyle="1" w:styleId="5343689C10C3446C859669C126BF6706">
    <w:name w:val="5343689C10C3446C859669C126BF6706"/>
    <w:rsid w:val="00D339B7"/>
  </w:style>
  <w:style w:type="paragraph" w:customStyle="1" w:styleId="88DD0CA11209469B9207B36CD6EB388C">
    <w:name w:val="88DD0CA11209469B9207B36CD6EB388C"/>
    <w:rsid w:val="00D339B7"/>
  </w:style>
  <w:style w:type="paragraph" w:customStyle="1" w:styleId="D4CF63A3B3C24B5396FB9A7562D38FC0">
    <w:name w:val="D4CF63A3B3C24B5396FB9A7562D38FC0"/>
    <w:rsid w:val="00D339B7"/>
  </w:style>
  <w:style w:type="paragraph" w:customStyle="1" w:styleId="DFAA4143E88C4146834DFC8CC9E75709">
    <w:name w:val="DFAA4143E88C4146834DFC8CC9E75709"/>
    <w:rsid w:val="00D33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theme).dotx</Template>
  <TotalTime>4414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B. – Software Developer</dc:creator>
  <cp:keywords/>
  <cp:lastModifiedBy>maxim b</cp:lastModifiedBy>
  <cp:revision>36</cp:revision>
  <dcterms:created xsi:type="dcterms:W3CDTF">2014-07-16T17:33:00Z</dcterms:created>
  <dcterms:modified xsi:type="dcterms:W3CDTF">2014-07-25T21:50:00Z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